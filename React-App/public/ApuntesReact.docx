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603D8" w14:textId="355674E4" w:rsidR="005A6A9B" w:rsidRDefault="00BC4387">
      <w:pPr>
        <w:pStyle w:val="Ttulo1"/>
      </w:pPr>
      <w:proofErr w:type="spellStart"/>
      <w:r>
        <w:t>React</w:t>
      </w:r>
      <w:proofErr w:type="spellEnd"/>
    </w:p>
    <w:p w14:paraId="179DFDD3" w14:textId="1E8CD66F" w:rsidR="005A6A9B" w:rsidRDefault="00BC4387">
      <w:pPr>
        <w:pStyle w:val="Ttulo2"/>
      </w:pPr>
      <w:r>
        <w:t xml:space="preserve">Para crear la aplicación con </w:t>
      </w:r>
      <w:proofErr w:type="spellStart"/>
      <w:r>
        <w:t>React</w:t>
      </w:r>
      <w:proofErr w:type="spellEnd"/>
      <w:r>
        <w:t xml:space="preserve"> ejecutamos el siguiente comando:</w:t>
      </w:r>
    </w:p>
    <w:p w14:paraId="721FD8D4" w14:textId="1876DD0C" w:rsidR="00BC4387" w:rsidRDefault="00BC4387" w:rsidP="00BC4387">
      <w:pPr>
        <w:pStyle w:val="Prrafodelista"/>
        <w:numPr>
          <w:ilvl w:val="0"/>
          <w:numId w:val="5"/>
        </w:numPr>
      </w:pPr>
      <w:proofErr w:type="spellStart"/>
      <w:r w:rsidRPr="00BC4387">
        <w:t>npm</w:t>
      </w:r>
      <w:proofErr w:type="spellEnd"/>
      <w:r w:rsidRPr="00BC4387">
        <w:t xml:space="preserve"> </w:t>
      </w:r>
      <w:proofErr w:type="spellStart"/>
      <w:r w:rsidRPr="00BC4387">
        <w:t>create</w:t>
      </w:r>
      <w:proofErr w:type="spellEnd"/>
      <w:r w:rsidRPr="00BC4387">
        <w:t xml:space="preserve"> </w:t>
      </w:r>
      <w:hyperlink r:id="rId7" w:history="1">
        <w:r w:rsidRPr="00F33327">
          <w:rPr>
            <w:rStyle w:val="Hipervnculo"/>
          </w:rPr>
          <w:t>vite@5.2.3</w:t>
        </w:r>
      </w:hyperlink>
    </w:p>
    <w:p w14:paraId="0D72DF71" w14:textId="19FB9B43" w:rsidR="00BC4387" w:rsidRDefault="00BC4387" w:rsidP="00BC4387">
      <w:r>
        <w:t>Que nos solicitará información para crear la estructura del proyecto.</w:t>
      </w:r>
    </w:p>
    <w:p w14:paraId="1F2AE317" w14:textId="77777777" w:rsidR="00BC4387" w:rsidRDefault="00BC4387" w:rsidP="00BC4387"/>
    <w:p w14:paraId="59E74E35" w14:textId="4C40CFE9" w:rsidR="00BC4387" w:rsidRDefault="00867161" w:rsidP="00BC4387">
      <w:r>
        <w:rPr>
          <w:noProof/>
        </w:rPr>
        <w:drawing>
          <wp:inline distT="0" distB="0" distL="0" distR="0" wp14:anchorId="6D74E8CC" wp14:editId="5D39A8F4">
            <wp:extent cx="3327400" cy="3202794"/>
            <wp:effectExtent l="0" t="0" r="0" b="0"/>
            <wp:docPr id="19096158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61580" name="Imagen 1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15" cy="32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E923" w14:textId="443ECB01" w:rsidR="00867161" w:rsidRDefault="00867161" w:rsidP="00BC4387">
      <w:r>
        <w:t>-</w:t>
      </w:r>
      <w:proofErr w:type="spellStart"/>
      <w:r>
        <w:t>node_modules</w:t>
      </w:r>
      <w:proofErr w:type="spellEnd"/>
      <w:r>
        <w:t xml:space="preserve"> </w:t>
      </w:r>
      <w:r>
        <w:sym w:font="Wingdings" w:char="F0E0"/>
      </w:r>
      <w:r>
        <w:t xml:space="preserve"> Contiene todas las dependencias de nuestro proyecto, dentro está </w:t>
      </w:r>
      <w:proofErr w:type="spellStart"/>
      <w:r>
        <w:t>React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 y </w:t>
      </w:r>
      <w:proofErr w:type="spellStart"/>
      <w:r>
        <w:t>ReactDOM</w:t>
      </w:r>
      <w:proofErr w:type="spellEnd"/>
      <w:r>
        <w:t>. (No tendríamos que tocar nada del directorio.)</w:t>
      </w:r>
    </w:p>
    <w:p w14:paraId="45A06C81" w14:textId="77777777" w:rsidR="00867161" w:rsidRDefault="00867161" w:rsidP="00BC4387"/>
    <w:p w14:paraId="6DD2D0BD" w14:textId="71510A4E" w:rsidR="00867161" w:rsidRDefault="00867161" w:rsidP="00BC4387">
      <w:r>
        <w:t>-</w:t>
      </w:r>
      <w:proofErr w:type="spellStart"/>
      <w:r>
        <w:t>public</w:t>
      </w:r>
      <w:proofErr w:type="spellEnd"/>
      <w:r>
        <w:t xml:space="preserve"> </w:t>
      </w:r>
      <w:r>
        <w:sym w:font="Wingdings" w:char="F0E0"/>
      </w:r>
      <w:r>
        <w:t xml:space="preserve"> Mantiene todos los archivos que tienen que ser públicos y que cualquier usuario pudiera acceder. (Imágenes del proyecto, videos o documentos que nosotros indiquemos)</w:t>
      </w:r>
    </w:p>
    <w:p w14:paraId="5F1FB69B" w14:textId="77777777" w:rsidR="00867161" w:rsidRDefault="00867161" w:rsidP="00BC4387"/>
    <w:p w14:paraId="38FEA439" w14:textId="4EF3B855" w:rsidR="00867161" w:rsidRDefault="00867161" w:rsidP="00BC4387">
      <w:r>
        <w:t>-</w:t>
      </w:r>
      <w:proofErr w:type="spellStart"/>
      <w:r>
        <w:t>src</w:t>
      </w:r>
      <w:proofErr w:type="spellEnd"/>
      <w:r>
        <w:t xml:space="preserve"> </w:t>
      </w:r>
      <w:r>
        <w:sym w:font="Wingdings" w:char="F0E0"/>
      </w:r>
      <w:r>
        <w:t xml:space="preserve"> Archivos del código fuente, aquí pasaremos el resto del </w:t>
      </w:r>
      <w:proofErr w:type="gramStart"/>
      <w:r>
        <w:t>tiempo!!.</w:t>
      </w:r>
      <w:proofErr w:type="gramEnd"/>
    </w:p>
    <w:p w14:paraId="72F70581" w14:textId="77777777" w:rsidR="00867161" w:rsidRDefault="00867161" w:rsidP="00BC4387"/>
    <w:p w14:paraId="20C263E8" w14:textId="7A232BBB" w:rsidR="00867161" w:rsidRDefault="00867161" w:rsidP="00BC4387">
      <w:r>
        <w:t>-</w:t>
      </w:r>
      <w:proofErr w:type="spellStart"/>
      <w:r>
        <w:t>eslintrc.cjs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7F49DA">
        <w:t>No lo vamos a tener que tocar, es usado para desarrollo.</w:t>
      </w:r>
    </w:p>
    <w:p w14:paraId="021EF71F" w14:textId="792E8472" w:rsidR="007F49DA" w:rsidRDefault="007F49DA" w:rsidP="00BC4387">
      <w:r>
        <w:lastRenderedPageBreak/>
        <w:t>-</w:t>
      </w:r>
      <w:proofErr w:type="spellStart"/>
      <w:r>
        <w:t>gitignore</w:t>
      </w:r>
      <w:proofErr w:type="spellEnd"/>
      <w:r>
        <w:t xml:space="preserve"> </w:t>
      </w:r>
      <w:r>
        <w:sym w:font="Wingdings" w:char="F0E0"/>
      </w:r>
      <w:r>
        <w:t xml:space="preserve"> Para trabajar con Git</w:t>
      </w:r>
    </w:p>
    <w:p w14:paraId="62190760" w14:textId="4A714500" w:rsidR="007F49DA" w:rsidRDefault="007F49DA" w:rsidP="00BC4387">
      <w:r>
        <w:t xml:space="preserve">-index.html </w:t>
      </w:r>
      <w:r>
        <w:sym w:font="Wingdings" w:char="F0E0"/>
      </w:r>
      <w:proofErr w:type="spellStart"/>
      <w:r>
        <w:t>Index</w:t>
      </w:r>
      <w:proofErr w:type="spellEnd"/>
      <w:r>
        <w:t xml:space="preserve"> principal del proyecto </w:t>
      </w:r>
    </w:p>
    <w:p w14:paraId="4CECDE55" w14:textId="13ADC5D6" w:rsidR="007F49DA" w:rsidRDefault="007F49DA" w:rsidP="00BC4387">
      <w:r>
        <w:t>-</w:t>
      </w:r>
      <w:proofErr w:type="spellStart"/>
      <w:r>
        <w:t>package-</w:t>
      </w:r>
      <w:proofErr w:type="gramStart"/>
      <w:r>
        <w:t>log.json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Guarda todo lo generado en </w:t>
      </w:r>
      <w:proofErr w:type="spellStart"/>
      <w:r>
        <w:t>package</w:t>
      </w:r>
      <w:r>
        <w:t>.</w:t>
      </w:r>
      <w:r>
        <w:t>json</w:t>
      </w:r>
      <w:proofErr w:type="spellEnd"/>
    </w:p>
    <w:p w14:paraId="586BF488" w14:textId="474D2D97" w:rsidR="007F49DA" w:rsidRDefault="007F49DA" w:rsidP="00BC4387">
      <w:r>
        <w:t>-</w:t>
      </w:r>
      <w:r w:rsidRPr="007F49DA"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Contiene todas las dependencias del proyecto y algunos Script ejecutables. </w:t>
      </w:r>
    </w:p>
    <w:p w14:paraId="4248F8BC" w14:textId="020DB5B3" w:rsidR="007F49DA" w:rsidRDefault="00644DB6" w:rsidP="00BC4387">
      <w:r>
        <w:t xml:space="preserve">Los </w:t>
      </w:r>
      <w:proofErr w:type="spellStart"/>
      <w:r>
        <w:t>devDependencies</w:t>
      </w:r>
      <w:proofErr w:type="spellEnd"/>
      <w:r>
        <w:t xml:space="preserve"> serán usadas mientras estemos programando, ya que en el producto final no se tendrían que ver.</w:t>
      </w:r>
    </w:p>
    <w:p w14:paraId="1C9313BD" w14:textId="55879536" w:rsidR="00644DB6" w:rsidRDefault="00644DB6" w:rsidP="00BC4387">
      <w:r>
        <w:t xml:space="preserve">-README.md </w:t>
      </w:r>
      <w:r>
        <w:sym w:font="Wingdings" w:char="F0E0"/>
      </w:r>
      <w:r>
        <w:t>Es donde se indican las instrucciones para los desarrolladores de como montar nuestro proyecto.</w:t>
      </w:r>
    </w:p>
    <w:p w14:paraId="3BFC8156" w14:textId="4D742BA2" w:rsidR="00644DB6" w:rsidRDefault="00644DB6" w:rsidP="00BC4387">
      <w:r>
        <w:t xml:space="preserve"> </w:t>
      </w:r>
    </w:p>
    <w:p w14:paraId="224D6701" w14:textId="72595688" w:rsidR="00644DB6" w:rsidRDefault="00644DB6" w:rsidP="00BC4387">
      <w:r>
        <w:t>-</w:t>
      </w:r>
      <w:proofErr w:type="spellStart"/>
      <w:proofErr w:type="gramStart"/>
      <w:r>
        <w:t>tsconfig.json</w:t>
      </w:r>
      <w:proofErr w:type="spellEnd"/>
      <w:proofErr w:type="gramEnd"/>
      <w:r>
        <w:t xml:space="preserve"> / </w:t>
      </w:r>
      <w:proofErr w:type="spellStart"/>
      <w:r>
        <w:t>tsconfig.</w:t>
      </w:r>
      <w:r>
        <w:t>node.</w:t>
      </w:r>
      <w:r>
        <w:t>json</w:t>
      </w:r>
      <w:proofErr w:type="spellEnd"/>
      <w:r>
        <w:t xml:space="preserve"> </w:t>
      </w:r>
      <w:r>
        <w:sym w:font="Wingdings" w:char="F0E0"/>
      </w:r>
      <w:r>
        <w:t xml:space="preserve"> Sirven para configurar </w:t>
      </w:r>
      <w:proofErr w:type="spellStart"/>
      <w:r>
        <w:t>TypeScript</w:t>
      </w:r>
      <w:proofErr w:type="spellEnd"/>
      <w:r>
        <w:t xml:space="preserve"> y no los deberíamos de tocar prácticamente nunca.</w:t>
      </w:r>
    </w:p>
    <w:p w14:paraId="514175EF" w14:textId="575642AA" w:rsidR="00644DB6" w:rsidRDefault="00644DB6" w:rsidP="00BC4387">
      <w:r>
        <w:t xml:space="preserve"> </w:t>
      </w:r>
    </w:p>
    <w:p w14:paraId="2B0053C9" w14:textId="6F81E8BC" w:rsidR="00644DB6" w:rsidRDefault="00644DB6" w:rsidP="00BC4387">
      <w:r w:rsidRPr="00644DB6">
        <w:t>-</w:t>
      </w:r>
      <w:proofErr w:type="spellStart"/>
      <w:r w:rsidRPr="00644DB6">
        <w:t>vite.config.ts</w:t>
      </w:r>
      <w:proofErr w:type="spellEnd"/>
      <w:r w:rsidRPr="00644DB6">
        <w:t xml:space="preserve"> </w:t>
      </w:r>
      <w:r>
        <w:sym w:font="Wingdings" w:char="F0E0"/>
      </w:r>
      <w:r w:rsidRPr="00644DB6">
        <w:t xml:space="preserve">  Se tocará m</w:t>
      </w:r>
      <w:r>
        <w:t>ás adelante.</w:t>
      </w:r>
    </w:p>
    <w:p w14:paraId="21577619" w14:textId="77777777" w:rsidR="00644DB6" w:rsidRDefault="00644DB6" w:rsidP="00BC4387"/>
    <w:p w14:paraId="2DBB8AE9" w14:textId="77777777" w:rsidR="00741FB9" w:rsidRDefault="00741FB9" w:rsidP="00BC4387"/>
    <w:p w14:paraId="641DA6F4" w14:textId="77777777" w:rsidR="00741FB9" w:rsidRDefault="00741FB9" w:rsidP="00BC4387"/>
    <w:p w14:paraId="2B6A6F6F" w14:textId="77777777" w:rsidR="00741FB9" w:rsidRDefault="00741FB9" w:rsidP="00BC4387"/>
    <w:p w14:paraId="4E458BFE" w14:textId="77777777" w:rsidR="00741FB9" w:rsidRDefault="00741FB9" w:rsidP="00BC4387"/>
    <w:p w14:paraId="0E3D1B6C" w14:textId="77777777" w:rsidR="00741FB9" w:rsidRDefault="00741FB9" w:rsidP="00BC4387"/>
    <w:p w14:paraId="3148E031" w14:textId="77777777" w:rsidR="00741FB9" w:rsidRDefault="00741FB9" w:rsidP="00BC4387"/>
    <w:p w14:paraId="0DFA8D8B" w14:textId="77777777" w:rsidR="00741FB9" w:rsidRDefault="00741FB9" w:rsidP="00BC4387"/>
    <w:p w14:paraId="153F1906" w14:textId="77777777" w:rsidR="00741FB9" w:rsidRDefault="00741FB9" w:rsidP="00BC4387"/>
    <w:p w14:paraId="5ECF1492" w14:textId="77777777" w:rsidR="00741FB9" w:rsidRDefault="00741FB9" w:rsidP="00BC4387"/>
    <w:p w14:paraId="61D33515" w14:textId="77777777" w:rsidR="00741FB9" w:rsidRDefault="00741FB9" w:rsidP="00BC4387"/>
    <w:p w14:paraId="1ADA4972" w14:textId="77777777" w:rsidR="00741FB9" w:rsidRDefault="00741FB9" w:rsidP="00BC4387"/>
    <w:p w14:paraId="1651E5FC" w14:textId="77777777" w:rsidR="00741FB9" w:rsidRDefault="00741FB9" w:rsidP="00BC4387"/>
    <w:p w14:paraId="51FA7962" w14:textId="77777777" w:rsidR="00741FB9" w:rsidRDefault="00741FB9" w:rsidP="00BC4387"/>
    <w:p w14:paraId="1DFEDDDC" w14:textId="77777777" w:rsidR="00741FB9" w:rsidRDefault="00741FB9" w:rsidP="00BC4387"/>
    <w:p w14:paraId="5B98FBE1" w14:textId="34B87AF3" w:rsidR="00741FB9" w:rsidRDefault="00741FB9" w:rsidP="00BC4387">
      <w:proofErr w:type="spellStart"/>
      <w:r>
        <w:lastRenderedPageBreak/>
        <w:t>React</w:t>
      </w:r>
      <w:proofErr w:type="spellEnd"/>
      <w:r>
        <w:t xml:space="preserve"> no es el encargado de renderizar todo el contenido, para ello se emplea </w:t>
      </w:r>
      <w:proofErr w:type="spellStart"/>
      <w:r>
        <w:t>React</w:t>
      </w:r>
      <w:proofErr w:type="spellEnd"/>
      <w:r>
        <w:t>-dom.</w:t>
      </w:r>
    </w:p>
    <w:p w14:paraId="03E614A2" w14:textId="0734FD62" w:rsidR="00867161" w:rsidRDefault="00741FB9" w:rsidP="00BC4387">
      <w:r>
        <w:t xml:space="preserve">Para construir aplicaciones en la WEB se emplea </w:t>
      </w:r>
      <w:proofErr w:type="spellStart"/>
      <w:r>
        <w:t>react</w:t>
      </w:r>
      <w:proofErr w:type="spellEnd"/>
      <w:r>
        <w:t>-dom.</w:t>
      </w:r>
    </w:p>
    <w:p w14:paraId="0CA8A901" w14:textId="4BBF9936" w:rsidR="00741FB9" w:rsidRDefault="00741FB9" w:rsidP="00BC4387">
      <w:r>
        <w:t xml:space="preserve">Para móviles </w:t>
      </w:r>
      <w:proofErr w:type="spellStart"/>
      <w:r>
        <w:t>react</w:t>
      </w:r>
      <w:proofErr w:type="spellEnd"/>
      <w:r>
        <w:t>-native.</w:t>
      </w:r>
    </w:p>
    <w:p w14:paraId="0885A060" w14:textId="77777777" w:rsidR="00741FB9" w:rsidRDefault="00741FB9" w:rsidP="00BC4387">
      <w:r>
        <w:t xml:space="preserve">Y para aplicaciones de escritorio podríamos usar una nueva biblioteca llamada </w:t>
      </w:r>
      <w:proofErr w:type="spellStart"/>
      <w:r>
        <w:t>react</w:t>
      </w:r>
      <w:proofErr w:type="spellEnd"/>
      <w:r>
        <w:t xml:space="preserve">-native </w:t>
      </w:r>
      <w:proofErr w:type="spellStart"/>
      <w:r>
        <w:t>for</w:t>
      </w:r>
      <w:proofErr w:type="spellEnd"/>
      <w:r>
        <w:t xml:space="preserve"> Windows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MacOs</w:t>
      </w:r>
      <w:proofErr w:type="spellEnd"/>
      <w:r>
        <w:t>, pero por el momento está en beta.</w:t>
      </w:r>
    </w:p>
    <w:p w14:paraId="33F4AD33" w14:textId="77777777" w:rsidR="00741FB9" w:rsidRDefault="00741FB9" w:rsidP="00BC4387"/>
    <w:p w14:paraId="74525682" w14:textId="77777777" w:rsidR="0061269D" w:rsidRDefault="0061269D" w:rsidP="00BC4387"/>
    <w:p w14:paraId="0DA3617E" w14:textId="77777777" w:rsidR="0061269D" w:rsidRDefault="0061269D" w:rsidP="00BC4387"/>
    <w:p w14:paraId="570DA461" w14:textId="77777777" w:rsidR="0061269D" w:rsidRDefault="0061269D" w:rsidP="00BC4387"/>
    <w:p w14:paraId="4F500B7A" w14:textId="77777777" w:rsidR="0061269D" w:rsidRDefault="0061269D" w:rsidP="00BC4387"/>
    <w:p w14:paraId="278B51E3" w14:textId="77777777" w:rsidR="0061269D" w:rsidRDefault="0061269D" w:rsidP="00BC4387"/>
    <w:p w14:paraId="43E9FC09" w14:textId="77777777" w:rsidR="0061269D" w:rsidRDefault="0061269D" w:rsidP="00BC4387"/>
    <w:p w14:paraId="231529BF" w14:textId="77777777" w:rsidR="0061269D" w:rsidRDefault="0061269D" w:rsidP="00BC4387"/>
    <w:p w14:paraId="61F36BC5" w14:textId="77777777" w:rsidR="0061269D" w:rsidRDefault="0061269D" w:rsidP="00BC4387"/>
    <w:p w14:paraId="3AFD3C4F" w14:textId="77777777" w:rsidR="0061269D" w:rsidRDefault="0061269D" w:rsidP="00BC4387"/>
    <w:p w14:paraId="2850C0AF" w14:textId="77777777" w:rsidR="0061269D" w:rsidRDefault="0061269D" w:rsidP="00BC4387"/>
    <w:p w14:paraId="48D76BBC" w14:textId="77777777" w:rsidR="0061269D" w:rsidRDefault="0061269D" w:rsidP="00BC4387"/>
    <w:p w14:paraId="1E7E12B8" w14:textId="77777777" w:rsidR="0061269D" w:rsidRDefault="0061269D" w:rsidP="00BC4387"/>
    <w:p w14:paraId="6798121C" w14:textId="77777777" w:rsidR="0061269D" w:rsidRDefault="0061269D" w:rsidP="00BC4387"/>
    <w:p w14:paraId="0714C4F3" w14:textId="77777777" w:rsidR="0061269D" w:rsidRDefault="0061269D" w:rsidP="00BC4387"/>
    <w:p w14:paraId="64404294" w14:textId="77777777" w:rsidR="0061269D" w:rsidRDefault="0061269D" w:rsidP="00BC4387"/>
    <w:p w14:paraId="136AF710" w14:textId="77777777" w:rsidR="0061269D" w:rsidRDefault="0061269D" w:rsidP="00BC4387"/>
    <w:p w14:paraId="30A349E6" w14:textId="77777777" w:rsidR="0061269D" w:rsidRDefault="0061269D" w:rsidP="00BC4387"/>
    <w:p w14:paraId="30D12763" w14:textId="77777777" w:rsidR="0061269D" w:rsidRDefault="0061269D" w:rsidP="00BC4387"/>
    <w:p w14:paraId="6764E070" w14:textId="77777777" w:rsidR="0061269D" w:rsidRDefault="0061269D" w:rsidP="00BC4387"/>
    <w:p w14:paraId="241174DF" w14:textId="77777777" w:rsidR="0061269D" w:rsidRDefault="0061269D" w:rsidP="00BC4387"/>
    <w:p w14:paraId="2266D255" w14:textId="4E1C0897" w:rsidR="00741FB9" w:rsidRPr="00586777" w:rsidRDefault="0061269D" w:rsidP="00BC4387">
      <w:pPr>
        <w:rPr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586777">
        <w:rPr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Bibliotecas </w:t>
      </w:r>
      <w:r w:rsidR="00B711D6" w:rsidRPr="00586777">
        <w:rPr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populares </w:t>
      </w:r>
      <w:r w:rsidRPr="00586777">
        <w:rPr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de </w:t>
      </w:r>
      <w:proofErr w:type="spellStart"/>
      <w:r w:rsidRPr="00586777">
        <w:rPr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="00741FB9" w:rsidRPr="00586777">
        <w:rPr>
          <w:color w:val="FFC00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226CF2A" w14:textId="576C30F3" w:rsidR="00B711D6" w:rsidRDefault="00586777" w:rsidP="00BC4387">
      <w:r>
        <w:t xml:space="preserve"> </w:t>
      </w:r>
      <w:r w:rsidR="00BE07B2">
        <w:t xml:space="preserve"> </w:t>
      </w:r>
    </w:p>
    <w:p w14:paraId="73FEE406" w14:textId="731C5154" w:rsidR="00B711D6" w:rsidRDefault="00B711D6" w:rsidP="00BC4387">
      <w:proofErr w:type="spellStart"/>
      <w:r>
        <w:t>BootStrap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ReactBootStrap</w:t>
      </w:r>
      <w:proofErr w:type="spellEnd"/>
    </w:p>
    <w:p w14:paraId="0782E702" w14:textId="00E681FF" w:rsidR="00B711D6" w:rsidRDefault="00B711D6" w:rsidP="00BC4387">
      <w:r>
        <w:t>(</w:t>
      </w:r>
      <w:proofErr w:type="spellStart"/>
      <w:r>
        <w:t>BootStrap</w:t>
      </w:r>
      <w:proofErr w:type="spellEnd"/>
      <w:r>
        <w:t>) Nos entrega un listado de componentes que podemos usar asignándoles clases de CSS.</w:t>
      </w:r>
    </w:p>
    <w:p w14:paraId="44FC5E0D" w14:textId="55943D04" w:rsidR="00B711D6" w:rsidRDefault="00B711D6" w:rsidP="00BC4387">
      <w:r>
        <w:t>(</w:t>
      </w:r>
      <w:proofErr w:type="spellStart"/>
      <w:r>
        <w:t>ReactBootStrap</w:t>
      </w:r>
      <w:proofErr w:type="spellEnd"/>
      <w:r>
        <w:t>) No se tienen que crear componentes y asignarles CSS, importamos directamente el componente.</w:t>
      </w:r>
    </w:p>
    <w:p w14:paraId="7844B5A3" w14:textId="0AAA6CAA" w:rsidR="00B711D6" w:rsidRDefault="00B711D6" w:rsidP="00BC4387">
      <w:proofErr w:type="spellStart"/>
      <w:r>
        <w:t>Tailwind</w:t>
      </w:r>
      <w:proofErr w:type="spellEnd"/>
      <w:r>
        <w:t xml:space="preserve"> </w:t>
      </w:r>
      <w:r>
        <w:sym w:font="Wingdings" w:char="F0E0"/>
      </w:r>
      <w:r>
        <w:t xml:space="preserve"> La diferencia con </w:t>
      </w:r>
      <w:proofErr w:type="spellStart"/>
      <w:r>
        <w:t>BootStrap</w:t>
      </w:r>
      <w:proofErr w:type="spellEnd"/>
      <w:r>
        <w:t xml:space="preserve"> es que </w:t>
      </w:r>
      <w:r w:rsidRPr="00B711D6">
        <w:rPr>
          <w:color w:val="FF0000"/>
        </w:rPr>
        <w:t>no nos devuelve componentes</w:t>
      </w:r>
      <w:r>
        <w:t xml:space="preserve">, nos dará unas </w:t>
      </w:r>
      <w:proofErr w:type="spellStart"/>
      <w:r w:rsidRPr="00B711D6">
        <w:rPr>
          <w:color w:val="FF0000"/>
        </w:rPr>
        <w:t>Utility</w:t>
      </w:r>
      <w:proofErr w:type="spellEnd"/>
      <w:r w:rsidRPr="00B711D6">
        <w:rPr>
          <w:color w:val="FF0000"/>
        </w:rPr>
        <w:t xml:space="preserve"> Clases</w:t>
      </w:r>
      <w:r>
        <w:t>, asignando estilo, por ejemplo:</w:t>
      </w:r>
    </w:p>
    <w:p w14:paraId="3F578E37" w14:textId="0D711CE8" w:rsidR="00B711D6" w:rsidRPr="00B711D6" w:rsidRDefault="00B711D6" w:rsidP="00BC4387">
      <w:pPr>
        <w:rPr>
          <w:color w:val="00B050"/>
        </w:rPr>
      </w:pPr>
      <w:proofErr w:type="spellStart"/>
      <w:r w:rsidRPr="00B711D6">
        <w:rPr>
          <w:color w:val="00B050"/>
        </w:rPr>
        <w:t>className</w:t>
      </w:r>
      <w:proofErr w:type="spellEnd"/>
      <w:r w:rsidRPr="00B711D6">
        <w:rPr>
          <w:color w:val="00B050"/>
        </w:rPr>
        <w:t>=” pd-8”</w:t>
      </w:r>
    </w:p>
    <w:p w14:paraId="499467A6" w14:textId="47B01E57" w:rsidR="00B711D6" w:rsidRDefault="00B711D6" w:rsidP="00BC4387">
      <w:r>
        <w:t>No se escribe CSS como se puede ver, pero nos tendríamos que aprender todos los nombres de clases.</w:t>
      </w:r>
    </w:p>
    <w:p w14:paraId="721A0968" w14:textId="7C9B788D" w:rsidR="00B711D6" w:rsidRDefault="00B711D6" w:rsidP="00BC4387">
      <w:r w:rsidRPr="00BE07B2">
        <w:rPr>
          <w:color w:val="FF0000"/>
        </w:rPr>
        <w:t>Para solución de esto se creó la biblioteca Deisy UI</w:t>
      </w:r>
      <w:r>
        <w:t>.</w:t>
      </w:r>
    </w:p>
    <w:p w14:paraId="72E13D28" w14:textId="77777777" w:rsidR="00B711D6" w:rsidRDefault="00B711D6" w:rsidP="00BC4387"/>
    <w:p w14:paraId="408021AC" w14:textId="1D250F75" w:rsidR="00B711D6" w:rsidRDefault="00B711D6" w:rsidP="00BC4387">
      <w:r>
        <w:t>Deisy UI</w:t>
      </w:r>
      <w:r>
        <w:t xml:space="preserve"> </w:t>
      </w:r>
      <w:r>
        <w:sym w:font="Wingdings" w:char="F0E0"/>
      </w:r>
      <w:r>
        <w:t xml:space="preserve"> Usa </w:t>
      </w:r>
      <w:proofErr w:type="spellStart"/>
      <w:r w:rsidRPr="00BE07B2">
        <w:rPr>
          <w:color w:val="FF0000"/>
        </w:rPr>
        <w:t>Tailwind</w:t>
      </w:r>
      <w:proofErr w:type="spellEnd"/>
      <w:r w:rsidRPr="00BE07B2">
        <w:rPr>
          <w:color w:val="FF0000"/>
        </w:rPr>
        <w:t xml:space="preserve"> por detrás</w:t>
      </w:r>
      <w:r>
        <w:t xml:space="preserve"> para crear componentes</w:t>
      </w:r>
      <w:r w:rsidR="00586777">
        <w:t>.</w:t>
      </w:r>
    </w:p>
    <w:p w14:paraId="4540BDBF" w14:textId="66B5085F" w:rsidR="00586777" w:rsidRDefault="00586777" w:rsidP="00BC4387">
      <w:proofErr w:type="spellStart"/>
      <w:r>
        <w:t>Bulma</w:t>
      </w:r>
      <w:proofErr w:type="spellEnd"/>
      <w:r>
        <w:t xml:space="preserve"> CSS </w:t>
      </w:r>
      <w:r>
        <w:sym w:font="Wingdings" w:char="F0E0"/>
      </w:r>
      <w:r>
        <w:t xml:space="preserve"> Nos entrega componentes</w:t>
      </w:r>
      <w:r w:rsidR="00BE07B2">
        <w:t xml:space="preserve"> y les asignamos estilo con CSS</w:t>
      </w:r>
      <w:r>
        <w:t xml:space="preserve">, es </w:t>
      </w:r>
      <w:r w:rsidRPr="00BE07B2">
        <w:rPr>
          <w:color w:val="FF0000"/>
        </w:rPr>
        <w:t xml:space="preserve">parecida a </w:t>
      </w:r>
      <w:proofErr w:type="spellStart"/>
      <w:r w:rsidRPr="00BE07B2">
        <w:rPr>
          <w:color w:val="FF0000"/>
        </w:rPr>
        <w:t>BootStrap</w:t>
      </w:r>
      <w:proofErr w:type="spellEnd"/>
      <w:r w:rsidR="00BE07B2" w:rsidRPr="00BE07B2">
        <w:rPr>
          <w:color w:val="FF0000"/>
        </w:rPr>
        <w:t>.</w:t>
      </w:r>
    </w:p>
    <w:p w14:paraId="3FA4AD50" w14:textId="77777777" w:rsidR="00BE07B2" w:rsidRDefault="00BE07B2" w:rsidP="00BC4387"/>
    <w:p w14:paraId="4C6451DB" w14:textId="4449F631" w:rsidR="00F96F41" w:rsidRDefault="00BE07B2" w:rsidP="00BC4387">
      <w:proofErr w:type="spellStart"/>
      <w:r>
        <w:t>React</w:t>
      </w:r>
      <w:proofErr w:type="spellEnd"/>
      <w:r>
        <w:t xml:space="preserve"> </w:t>
      </w:r>
      <w:proofErr w:type="spellStart"/>
      <w:r>
        <w:t>Bulma</w:t>
      </w:r>
      <w:proofErr w:type="spellEnd"/>
      <w:r>
        <w:t xml:space="preserve"> </w:t>
      </w:r>
      <w:r>
        <w:sym w:font="Wingdings" w:char="F0E0"/>
      </w:r>
      <w:r>
        <w:t xml:space="preserve">  Importar componentes como con </w:t>
      </w:r>
      <w:proofErr w:type="spellStart"/>
      <w:r>
        <w:t>ReactBootStrap</w:t>
      </w:r>
      <w:proofErr w:type="spellEnd"/>
      <w:r>
        <w:t xml:space="preserve"> o Deisy UI y ya vienen con los estilos asignados.</w:t>
      </w:r>
    </w:p>
    <w:p w14:paraId="599E9ED9" w14:textId="77777777" w:rsidR="00BE07B2" w:rsidRDefault="00BE07B2" w:rsidP="00BC4387"/>
    <w:p w14:paraId="11D12022" w14:textId="4E956CD4" w:rsidR="00BE07B2" w:rsidRDefault="00BE07B2" w:rsidP="00BC4387">
      <w:proofErr w:type="spellStart"/>
      <w:r>
        <w:t>Chakra</w:t>
      </w:r>
      <w:proofErr w:type="spellEnd"/>
      <w:r>
        <w:t xml:space="preserve"> UI </w:t>
      </w:r>
      <w:r>
        <w:sym w:font="Wingdings" w:char="F0E0"/>
      </w:r>
      <w:r>
        <w:t xml:space="preserve"> Se creó específicamente para ser usada con </w:t>
      </w:r>
      <w:proofErr w:type="spellStart"/>
      <w:r>
        <w:t>React</w:t>
      </w:r>
      <w:proofErr w:type="spellEnd"/>
      <w:r>
        <w:t>, también que todas las anteriores entrega componentes.</w:t>
      </w:r>
    </w:p>
    <w:p w14:paraId="30A87853" w14:textId="241DFC26" w:rsidR="00F96F41" w:rsidRDefault="00F96F41" w:rsidP="00BC4387">
      <w:r>
        <w:t xml:space="preserve">Este es diferente (Visibilidad </w:t>
      </w:r>
      <w:proofErr w:type="spellStart"/>
      <w:proofErr w:type="gramStart"/>
      <w:r>
        <w:t>reducida,ciegas</w:t>
      </w:r>
      <w:proofErr w:type="spellEnd"/>
      <w:proofErr w:type="gramEnd"/>
      <w:r>
        <w:t>)</w:t>
      </w:r>
    </w:p>
    <w:p w14:paraId="34A5158C" w14:textId="77777777" w:rsidR="00BE07B2" w:rsidRDefault="00BE07B2" w:rsidP="00BC4387"/>
    <w:p w14:paraId="5B225B8E" w14:textId="0E85166A" w:rsidR="00BE07B2" w:rsidRDefault="00BE07B2" w:rsidP="00BC4387">
      <w:r>
        <w:t>La forma de trabajar con las bibliotecas va a ser más o menos parecida, habrá que acceder a la documentación, ver los componentes disponibles y copiar el código y pegarlo dentro del proyecto y modificarlo.</w:t>
      </w:r>
    </w:p>
    <w:p w14:paraId="06F64183" w14:textId="77777777" w:rsidR="00BE07B2" w:rsidRDefault="00BE07B2" w:rsidP="00BC4387"/>
    <w:p w14:paraId="089F7262" w14:textId="77777777" w:rsidR="00BE07B2" w:rsidRDefault="00BE07B2" w:rsidP="00BC4387"/>
    <w:p w14:paraId="6B4CAD51" w14:textId="77777777" w:rsidR="00B711D6" w:rsidRDefault="00B711D6" w:rsidP="00BC4387"/>
    <w:p w14:paraId="2CB08C30" w14:textId="77777777" w:rsidR="00B711D6" w:rsidRPr="00644DB6" w:rsidRDefault="00B711D6" w:rsidP="00BC4387"/>
    <w:sectPr w:rsidR="00B711D6" w:rsidRPr="00644DB6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FB397F" w14:textId="77777777" w:rsidR="00CF497A" w:rsidRDefault="00CF497A">
      <w:r>
        <w:separator/>
      </w:r>
    </w:p>
    <w:p w14:paraId="50D9A390" w14:textId="77777777" w:rsidR="00CF497A" w:rsidRDefault="00CF497A"/>
  </w:endnote>
  <w:endnote w:type="continuationSeparator" w:id="0">
    <w:p w14:paraId="59DE26CB" w14:textId="77777777" w:rsidR="00CF497A" w:rsidRDefault="00CF497A">
      <w:r>
        <w:continuationSeparator/>
      </w:r>
    </w:p>
    <w:p w14:paraId="3A83208C" w14:textId="77777777" w:rsidR="00CF497A" w:rsidRDefault="00CF4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AE470" w14:textId="77777777"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2C537" w14:textId="77777777" w:rsidR="00CF497A" w:rsidRDefault="00CF497A">
      <w:r>
        <w:separator/>
      </w:r>
    </w:p>
    <w:p w14:paraId="78149CE7" w14:textId="77777777" w:rsidR="00CF497A" w:rsidRDefault="00CF497A"/>
  </w:footnote>
  <w:footnote w:type="continuationSeparator" w:id="0">
    <w:p w14:paraId="6FA25F37" w14:textId="77777777" w:rsidR="00CF497A" w:rsidRDefault="00CF497A">
      <w:r>
        <w:continuationSeparator/>
      </w:r>
    </w:p>
    <w:p w14:paraId="432BA755" w14:textId="77777777" w:rsidR="00CF497A" w:rsidRDefault="00CF49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43906"/>
    <w:multiLevelType w:val="hybridMultilevel"/>
    <w:tmpl w:val="940AABCA"/>
    <w:lvl w:ilvl="0" w:tplc="A37A32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108090">
    <w:abstractNumId w:val="1"/>
  </w:num>
  <w:num w:numId="2" w16cid:durableId="1881043163">
    <w:abstractNumId w:val="0"/>
  </w:num>
  <w:num w:numId="3" w16cid:durableId="1884753098">
    <w:abstractNumId w:val="2"/>
  </w:num>
  <w:num w:numId="4" w16cid:durableId="750155670">
    <w:abstractNumId w:val="4"/>
  </w:num>
  <w:num w:numId="5" w16cid:durableId="1681424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387"/>
    <w:rsid w:val="000A1E95"/>
    <w:rsid w:val="00106A32"/>
    <w:rsid w:val="004508ED"/>
    <w:rsid w:val="00586777"/>
    <w:rsid w:val="005A6A9B"/>
    <w:rsid w:val="0061269D"/>
    <w:rsid w:val="00644DB6"/>
    <w:rsid w:val="006932D9"/>
    <w:rsid w:val="00741FB9"/>
    <w:rsid w:val="007F49DA"/>
    <w:rsid w:val="00867161"/>
    <w:rsid w:val="00B052CE"/>
    <w:rsid w:val="00B711D6"/>
    <w:rsid w:val="00BC4387"/>
    <w:rsid w:val="00BE07B2"/>
    <w:rsid w:val="00CF497A"/>
    <w:rsid w:val="00F9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85AB47"/>
  <w15:chartTrackingRefBased/>
  <w15:docId w15:val="{53A617CA-B6B6-1D40-951B-8316BAC3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  <w:style w:type="paragraph" w:styleId="Prrafodelista">
    <w:name w:val="List Paragraph"/>
    <w:basedOn w:val="Normal"/>
    <w:uiPriority w:val="34"/>
    <w:unhideWhenUsed/>
    <w:qFormat/>
    <w:rsid w:val="00BC438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C4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vite@5.2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ernikgasparyan/Library/Containers/com.microsoft.Word/Data/Library/Application%20Support/Microsoft/Office/16.0/DTS/es-ES%7b5144655F-E099-A644-8284-D12896DA0831%7d/%7bB548F4E7-F2B7-244C-9B80-51BD3341BBC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30</TotalTime>
  <Pages>5</Pages>
  <Words>442</Words>
  <Characters>2436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Lernik Gasparyan</dc:creator>
  <cp:keywords/>
  <dc:description/>
  <cp:lastModifiedBy>GASPARYAN, LERNIK</cp:lastModifiedBy>
  <cp:revision>1</cp:revision>
  <dcterms:created xsi:type="dcterms:W3CDTF">2024-08-23T13:33:00Z</dcterms:created>
  <dcterms:modified xsi:type="dcterms:W3CDTF">2024-08-27T11:41:00Z</dcterms:modified>
</cp:coreProperties>
</file>